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482"/>
        <w:gridCol w:w="6606"/>
        <w:gridCol w:w="1276"/>
      </w:tblGrid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姓　　名：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盧培文</w:t>
            </w:r>
          </w:p>
        </w:tc>
        <w:tc>
          <w:tcPr>
            <w:tcW w:w="1276" w:type="dxa"/>
            <w:vMerge w:val="restart"/>
          </w:tcPr>
          <w:p w:rsidR="00A30167" w:rsidRDefault="005968D1">
            <w:r>
              <w:rPr>
                <w:noProof/>
              </w:rPr>
              <w:drawing>
                <wp:inline distT="0" distB="0" distL="0" distR="0">
                  <wp:extent cx="781050" cy="1038225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picture"/>
            <w:bookmarkEnd w:id="0"/>
          </w:p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出生日期：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74.05.13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B46FE4"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 w:rsidR="00A30167">
              <w:rPr>
                <w:rFonts w:hint="eastAsia"/>
              </w:rPr>
              <w:t>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>臺北市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rPr>
          <w:cantSplit/>
        </w:trPr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學　　歷：</w:t>
            </w:r>
          </w:p>
        </w:tc>
        <w:tc>
          <w:tcPr>
            <w:tcW w:w="7088" w:type="dxa"/>
            <w:gridSpan w:val="2"/>
          </w:tcPr>
          <w:p w:rsidR="00A30167" w:rsidRDefault="00A30167" w:rsidP="001008C3">
            <w:r>
              <w:rPr>
                <w:lang w:val="zh-TW"/>
              </w:rPr>
              <w:t xml:space="preserve">真理大學　資訊科學系　學士　</w:t>
            </w:r>
            <w:r>
              <w:rPr>
                <w:lang w:val="zh-TW"/>
              </w:rPr>
              <w:t>(96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  <w:p w:rsidR="00F269CB" w:rsidRDefault="005968D1">
            <w:r>
              <w:rPr>
                <w:lang w:val="zh-TW"/>
              </w:rPr>
              <w:t xml:space="preserve">中正高中　普通科　高中　</w:t>
            </w:r>
            <w:r>
              <w:rPr>
                <w:lang w:val="zh-TW"/>
              </w:rPr>
              <w:t>(92</w:t>
            </w:r>
            <w:r>
              <w:rPr>
                <w:lang w:val="zh-TW"/>
              </w:rPr>
              <w:t>年畢業</w:t>
            </w:r>
            <w:r>
              <w:rPr>
                <w:lang w:val="zh-TW"/>
              </w:rPr>
              <w:t>)</w:t>
            </w:r>
          </w:p>
        </w:tc>
        <w:tc>
          <w:tcPr>
            <w:tcW w:w="1276" w:type="dxa"/>
            <w:vMerge/>
          </w:tcPr>
          <w:p w:rsidR="00A30167" w:rsidRDefault="00A30167"/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專　　長：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pStyle w:val="10"/>
              <w:tabs>
                <w:tab w:val="right" w:pos="288"/>
                <w:tab w:val="left" w:pos="336"/>
              </w:tabs>
              <w:ind w:left="0" w:firstLine="0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  <w:t>BIM/3D</w:t>
            </w:r>
            <w:r>
              <w:rPr>
                <w:lang w:val="zh-TW"/>
              </w:rPr>
              <w:t>設計</w:t>
            </w:r>
          </w:p>
          <w:p w:rsidR="00F269CB" w:rsidRDefault="005968D1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資訊設備操作維護與管理</w:t>
            </w:r>
          </w:p>
          <w:p w:rsidR="00F269CB" w:rsidRDefault="005968D1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電腦與網路系統程式發展</w:t>
            </w: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論</w:t>
            </w:r>
            <w:proofErr w:type="gramStart"/>
            <w:r>
              <w:rPr>
                <w:rFonts w:hint="eastAsia"/>
              </w:rPr>
              <w:t xml:space="preserve">　　著</w:t>
            </w:r>
            <w:proofErr w:type="gramEnd"/>
            <w:r>
              <w:rPr>
                <w:rFonts w:hint="eastAsia"/>
              </w:rPr>
              <w:t>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pStyle w:val="10"/>
              <w:ind w:left="0" w:firstLine="0"/>
            </w:pPr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語文能力：</w:t>
            </w:r>
          </w:p>
        </w:tc>
        <w:tc>
          <w:tcPr>
            <w:tcW w:w="8364" w:type="dxa"/>
            <w:gridSpan w:val="3"/>
          </w:tcPr>
          <w:p w:rsidR="00A30167" w:rsidRDefault="00A30167" w:rsidP="00AE1541">
            <w:pPr>
              <w:pStyle w:val="1-9"/>
              <w:tabs>
                <w:tab w:val="right" w:pos="288"/>
                <w:tab w:val="left" w:pos="336"/>
              </w:tabs>
              <w:ind w:left="0" w:firstLine="0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國語</w:t>
            </w:r>
          </w:p>
          <w:p w:rsidR="00F269CB" w:rsidRDefault="005968D1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閩南語</w:t>
            </w:r>
          </w:p>
          <w:p w:rsidR="00F269CB" w:rsidRDefault="005968D1">
            <w:pPr>
              <w:tabs>
                <w:tab w:val="right" w:pos="288"/>
                <w:tab w:val="left" w:pos="336"/>
              </w:tabs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英語</w:t>
            </w:r>
          </w:p>
        </w:tc>
      </w:tr>
      <w:tr w:rsidR="00A30167" w:rsidTr="00D24862">
        <w:tc>
          <w:tcPr>
            <w:tcW w:w="1758" w:type="dxa"/>
            <w:gridSpan w:val="2"/>
          </w:tcPr>
          <w:p w:rsidR="00A30167" w:rsidRDefault="00A30167">
            <w:r>
              <w:rPr>
                <w:rFonts w:hint="eastAsia"/>
              </w:rPr>
              <w:t>參加學術組織：</w:t>
            </w:r>
          </w:p>
        </w:tc>
        <w:tc>
          <w:tcPr>
            <w:tcW w:w="7882" w:type="dxa"/>
            <w:gridSpan w:val="2"/>
          </w:tcPr>
          <w:p w:rsidR="00A30167" w:rsidRDefault="00A30167" w:rsidP="00AE1541">
            <w:pPr>
              <w:pStyle w:val="1-9"/>
              <w:ind w:left="0" w:firstLine="0"/>
            </w:pPr>
          </w:p>
        </w:tc>
      </w:tr>
      <w:tr w:rsidR="00A30167" w:rsidTr="00D24862">
        <w:tc>
          <w:tcPr>
            <w:tcW w:w="1276" w:type="dxa"/>
          </w:tcPr>
          <w:p w:rsidR="00A30167" w:rsidRDefault="000E2B24">
            <w:r w:rsidRPr="000E2B24">
              <w:rPr>
                <w:rFonts w:hint="eastAsia"/>
              </w:rPr>
              <w:t>專業證照</w:t>
            </w:r>
            <w:r w:rsidR="00A30167">
              <w:rPr>
                <w:rFonts w:hint="eastAsia"/>
              </w:rPr>
              <w:t>：</w:t>
            </w:r>
          </w:p>
        </w:tc>
        <w:tc>
          <w:tcPr>
            <w:tcW w:w="8364" w:type="dxa"/>
            <w:gridSpan w:val="3"/>
          </w:tcPr>
          <w:p w:rsidR="00A30167" w:rsidRDefault="00A30167" w:rsidP="00C2508D">
            <w:pPr>
              <w:pStyle w:val="1-9"/>
              <w:ind w:left="-2" w:firstLine="2"/>
            </w:pPr>
            <w:bookmarkStart w:id="1" w:name="certify"/>
            <w:bookmarkEnd w:id="1"/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技術訓練：</w:t>
            </w:r>
          </w:p>
        </w:tc>
        <w:tc>
          <w:tcPr>
            <w:tcW w:w="8364" w:type="dxa"/>
            <w:gridSpan w:val="3"/>
          </w:tcPr>
          <w:p w:rsidR="00A30167" w:rsidRDefault="00A30167" w:rsidP="005968D1">
            <w:pPr>
              <w:pStyle w:val="10"/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  <w:t>BIM</w:t>
            </w:r>
            <w:r>
              <w:rPr>
                <w:lang w:val="zh-TW"/>
              </w:rPr>
              <w:t>軟體教育訓練</w:t>
            </w:r>
            <w:r>
              <w:rPr>
                <w:lang w:val="zh-TW"/>
              </w:rPr>
              <w:t xml:space="preserve"> - Civil 3D/Infraworks/Navisworks</w:t>
            </w:r>
            <w:r>
              <w:rPr>
                <w:lang w:val="zh-TW"/>
              </w:rPr>
              <w:t xml:space="preserve">　</w:t>
            </w:r>
            <w:r>
              <w:rPr>
                <w:lang w:val="zh-TW"/>
              </w:rPr>
              <w:t>(27</w:t>
            </w:r>
            <w:r>
              <w:rPr>
                <w:lang w:val="zh-TW"/>
              </w:rPr>
              <w:t>小時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 xml:space="preserve">　</w:t>
            </w:r>
            <w:r>
              <w:rPr>
                <w:lang w:val="zh-TW"/>
              </w:rPr>
              <w:t>108.12.09~109.01.17</w:t>
            </w:r>
          </w:p>
          <w:p w:rsidR="00F269CB" w:rsidRDefault="005968D1" w:rsidP="005968D1">
            <w:pPr>
              <w:ind w:leftChars="140" w:left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中興工程顧問公司軌道二部</w:t>
            </w:r>
            <w:r>
              <w:rPr>
                <w:lang w:val="zh-TW"/>
              </w:rPr>
              <w:t>)</w:t>
            </w:r>
          </w:p>
          <w:p w:rsidR="00F269CB" w:rsidRDefault="005968D1" w:rsidP="005968D1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  <w:t>HTML5+CSS3</w:t>
            </w:r>
            <w:r>
              <w:rPr>
                <w:lang w:val="zh-TW"/>
              </w:rPr>
              <w:t xml:space="preserve">網頁程式　</w:t>
            </w:r>
            <w:r>
              <w:rPr>
                <w:lang w:val="zh-TW"/>
              </w:rPr>
              <w:t>(18</w:t>
            </w:r>
            <w:r>
              <w:rPr>
                <w:lang w:val="zh-TW"/>
              </w:rPr>
              <w:t>小時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 xml:space="preserve">　</w:t>
            </w:r>
            <w:r>
              <w:rPr>
                <w:lang w:val="zh-TW"/>
              </w:rPr>
              <w:t>106.05.22~106.06.05</w:t>
            </w:r>
          </w:p>
          <w:p w:rsidR="00F269CB" w:rsidRDefault="005968D1" w:rsidP="005968D1">
            <w:pPr>
              <w:ind w:leftChars="140" w:left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巨匠電腦</w:t>
            </w:r>
            <w:r>
              <w:rPr>
                <w:lang w:val="zh-TW"/>
              </w:rPr>
              <w:t>)</w:t>
            </w:r>
          </w:p>
          <w:p w:rsidR="00F269CB" w:rsidRDefault="005968D1" w:rsidP="005968D1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  <w:t>Java 7 OCP JP</w:t>
            </w:r>
            <w:r>
              <w:rPr>
                <w:lang w:val="zh-TW"/>
              </w:rPr>
              <w:t xml:space="preserve">程式認證　</w:t>
            </w:r>
            <w:r>
              <w:rPr>
                <w:lang w:val="zh-TW"/>
              </w:rPr>
              <w:t>(78</w:t>
            </w:r>
            <w:r>
              <w:rPr>
                <w:lang w:val="zh-TW"/>
              </w:rPr>
              <w:t>小時</w:t>
            </w:r>
            <w:r>
              <w:rPr>
                <w:lang w:val="zh-TW"/>
              </w:rPr>
              <w:t>)</w:t>
            </w:r>
            <w:r>
              <w:rPr>
                <w:lang w:val="zh-TW"/>
              </w:rPr>
              <w:t xml:space="preserve">　</w:t>
            </w:r>
            <w:r>
              <w:rPr>
                <w:lang w:val="zh-TW"/>
              </w:rPr>
              <w:t>105.03.21~106.05.25</w:t>
            </w:r>
          </w:p>
          <w:p w:rsidR="00F269CB" w:rsidRDefault="005968D1" w:rsidP="005968D1">
            <w:pPr>
              <w:ind w:leftChars="140" w:left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巨匠電腦</w:t>
            </w:r>
            <w:r>
              <w:rPr>
                <w:lang w:val="zh-TW"/>
              </w:rPr>
              <w:t>)</w:t>
            </w:r>
          </w:p>
        </w:tc>
      </w:tr>
      <w:tr w:rsidR="00F46BBB" w:rsidTr="00D24862">
        <w:tc>
          <w:tcPr>
            <w:tcW w:w="1276" w:type="dxa"/>
          </w:tcPr>
          <w:p w:rsidR="00F46BBB" w:rsidRDefault="00F46BBB" w:rsidP="00644402">
            <w:r>
              <w:rPr>
                <w:rFonts w:hint="eastAsia"/>
              </w:rPr>
              <w:t>榮　　譽：</w:t>
            </w:r>
          </w:p>
        </w:tc>
        <w:tc>
          <w:tcPr>
            <w:tcW w:w="8364" w:type="dxa"/>
            <w:gridSpan w:val="3"/>
          </w:tcPr>
          <w:p w:rsidR="00F46BBB" w:rsidRDefault="00F46BBB" w:rsidP="00C2508D">
            <w:pPr>
              <w:pStyle w:val="1-9"/>
              <w:ind w:left="-2" w:firstLine="2"/>
            </w:pPr>
            <w:bookmarkStart w:id="2" w:name="reward"/>
            <w:bookmarkEnd w:id="2"/>
          </w:p>
        </w:tc>
      </w:tr>
      <w:tr w:rsidR="00A30167" w:rsidTr="00D24862">
        <w:tc>
          <w:tcPr>
            <w:tcW w:w="1276" w:type="dxa"/>
          </w:tcPr>
          <w:p w:rsidR="00A30167" w:rsidRDefault="00A30167">
            <w:r>
              <w:rPr>
                <w:rFonts w:hint="eastAsia"/>
              </w:rPr>
              <w:t>經歷概要：</w:t>
            </w:r>
          </w:p>
        </w:tc>
        <w:tc>
          <w:tcPr>
            <w:tcW w:w="8364" w:type="dxa"/>
            <w:gridSpan w:val="3"/>
          </w:tcPr>
          <w:p w:rsidR="00A30167" w:rsidRDefault="00A30167" w:rsidP="005968D1">
            <w:pPr>
              <w:pStyle w:val="ae"/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1.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現任中興工程顧問股份有限公司軌道工程二部工程師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三</w:t>
            </w:r>
            <w:r>
              <w:rPr>
                <w:lang w:val="zh-TW"/>
              </w:rPr>
              <w:t>)</w:t>
            </w:r>
          </w:p>
          <w:p w:rsidR="00F269CB" w:rsidRDefault="005968D1" w:rsidP="005968D1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2.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大塚資訊科技股份有限公司資深工程師</w:t>
            </w:r>
          </w:p>
          <w:p w:rsidR="00F269CB" w:rsidRDefault="005968D1" w:rsidP="005968D1">
            <w:pPr>
              <w:tabs>
                <w:tab w:val="right" w:pos="288"/>
                <w:tab w:val="left" w:pos="336"/>
              </w:tabs>
              <w:ind w:left="336" w:hangingChars="140" w:hanging="336"/>
            </w:pPr>
            <w:r>
              <w:rPr>
                <w:lang w:val="zh-TW"/>
              </w:rPr>
              <w:tab/>
              <w:t>3.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巨匠電腦股份有限公司班主任</w:t>
            </w:r>
          </w:p>
        </w:tc>
      </w:tr>
    </w:tbl>
    <w:p w:rsidR="00A30167" w:rsidRDefault="00A30167" w:rsidP="0044049F">
      <w:pPr>
        <w:pStyle w:val="ac"/>
        <w:spacing w:line="20" w:lineRule="exact"/>
        <w:ind w:left="23"/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1276"/>
        <w:gridCol w:w="8364"/>
      </w:tblGrid>
      <w:tr w:rsidR="0044049F" w:rsidTr="006D6E90">
        <w:tc>
          <w:tcPr>
            <w:tcW w:w="1276" w:type="dxa"/>
          </w:tcPr>
          <w:p w:rsidR="0044049F" w:rsidRDefault="0044049F" w:rsidP="006F49D0">
            <w:r>
              <w:rPr>
                <w:rFonts w:hint="eastAsia"/>
              </w:rPr>
              <w:t>經　　歷：</w:t>
            </w:r>
          </w:p>
        </w:tc>
        <w:tc>
          <w:tcPr>
            <w:tcW w:w="8364" w:type="dxa"/>
          </w:tcPr>
          <w:p w:rsidR="0044049F" w:rsidRDefault="0044049F" w:rsidP="005968D1">
            <w:pPr>
              <w:pStyle w:val="aa"/>
              <w:tabs>
                <w:tab w:val="clear" w:pos="2268"/>
                <w:tab w:val="left" w:pos="2400"/>
              </w:tabs>
              <w:ind w:left="336" w:hangingChars="140" w:hanging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一</w:t>
            </w:r>
            <w:r>
              <w:rPr>
                <w:lang w:val="zh-TW"/>
              </w:rPr>
              <w:t>) 108.06~</w:t>
            </w:r>
            <w:r>
              <w:rPr>
                <w:lang w:val="zh-TW"/>
              </w:rPr>
              <w:t>迄今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中興工程顧問股份有限公司</w:t>
            </w:r>
          </w:p>
          <w:p w:rsidR="00F269CB" w:rsidRDefault="005968D1" w:rsidP="005968D1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(1)</w:t>
            </w:r>
            <w:r>
              <w:rPr>
                <w:lang w:val="zh-TW"/>
              </w:rPr>
              <w:tab/>
              <w:t>108.06~</w:t>
            </w:r>
            <w:r>
              <w:rPr>
                <w:lang w:val="zh-TW"/>
              </w:rPr>
              <w:t>迄今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軌道工程二部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工程師</w:t>
            </w:r>
            <w:r>
              <w:rPr>
                <w:lang w:val="zh-TW"/>
              </w:rPr>
              <w:t>(</w:t>
            </w:r>
            <w:r>
              <w:rPr>
                <w:lang w:val="zh-TW"/>
              </w:rPr>
              <w:t>三</w:t>
            </w:r>
            <w:r>
              <w:rPr>
                <w:lang w:val="zh-TW"/>
              </w:rPr>
              <w:t>)</w:t>
            </w:r>
          </w:p>
          <w:p w:rsidR="00F269CB" w:rsidRDefault="005968D1" w:rsidP="005968D1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DQ125</w:t>
            </w:r>
            <w:r>
              <w:rPr>
                <w:lang w:val="zh-TW"/>
              </w:rPr>
              <w:t>標：</w:t>
            </w:r>
            <w:r>
              <w:rPr>
                <w:lang w:val="zh-TW"/>
              </w:rPr>
              <w:t>Revit API</w:t>
            </w:r>
            <w:r>
              <w:rPr>
                <w:lang w:val="zh-TW"/>
              </w:rPr>
              <w:t>開發；</w:t>
            </w:r>
            <w:r>
              <w:rPr>
                <w:lang w:val="zh-TW"/>
              </w:rPr>
              <w:br/>
              <w:t>DQ125</w:t>
            </w:r>
            <w:r>
              <w:rPr>
                <w:lang w:val="zh-TW"/>
              </w:rPr>
              <w:t>標：車站人流分析。</w:t>
            </w:r>
          </w:p>
          <w:p w:rsidR="00F269CB" w:rsidRDefault="005968D1" w:rsidP="005968D1">
            <w:pPr>
              <w:tabs>
                <w:tab w:val="left" w:pos="2400"/>
              </w:tabs>
              <w:ind w:left="336" w:hangingChars="140" w:hanging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二</w:t>
            </w:r>
            <w:r>
              <w:rPr>
                <w:lang w:val="zh-TW"/>
              </w:rPr>
              <w:t>) 103.11~108.05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大塚資訊科技股份有限公司</w:t>
            </w:r>
          </w:p>
          <w:p w:rsidR="00F269CB" w:rsidRDefault="005968D1" w:rsidP="005968D1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(1)</w:t>
            </w:r>
            <w:r>
              <w:rPr>
                <w:lang w:val="zh-TW"/>
              </w:rPr>
              <w:tab/>
              <w:t>103.11~108.05</w:t>
            </w:r>
            <w:r>
              <w:rPr>
                <w:lang w:val="zh-TW"/>
              </w:rPr>
              <w:tab/>
              <w:t>AEC</w:t>
            </w:r>
            <w:r>
              <w:rPr>
                <w:lang w:val="zh-TW"/>
              </w:rPr>
              <w:t>支援部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資深工程師</w:t>
            </w:r>
          </w:p>
          <w:p w:rsidR="00F269CB" w:rsidRDefault="005968D1" w:rsidP="005968D1">
            <w:pPr>
              <w:ind w:leftChars="260" w:left="864" w:hangingChars="100" w:hanging="240"/>
            </w:pPr>
            <w:r>
              <w:rPr>
                <w:lang w:val="zh-TW"/>
              </w:rPr>
              <w:t>．</w:t>
            </w:r>
            <w:r>
              <w:rPr>
                <w:lang w:val="zh-TW"/>
              </w:rPr>
              <w:t>Autodesk_Revit API</w:t>
            </w:r>
            <w:r>
              <w:rPr>
                <w:lang w:val="zh-TW"/>
              </w:rPr>
              <w:t>開發；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協助客戶</w:t>
            </w:r>
            <w:r>
              <w:rPr>
                <w:lang w:val="zh-TW"/>
              </w:rPr>
              <w:t>Autodesk</w:t>
            </w:r>
            <w:r>
              <w:rPr>
                <w:lang w:val="zh-TW"/>
              </w:rPr>
              <w:t>各產品安裝等故障排除、技術回覆；</w:t>
            </w:r>
            <w:r>
              <w:rPr>
                <w:lang w:val="zh-TW"/>
              </w:rPr>
              <w:br/>
            </w:r>
            <w:r>
              <w:rPr>
                <w:lang w:val="zh-TW"/>
              </w:rPr>
              <w:t>網路版</w:t>
            </w:r>
            <w:r>
              <w:rPr>
                <w:lang w:val="zh-TW"/>
              </w:rPr>
              <w:t>LMTools</w:t>
            </w:r>
            <w:r>
              <w:rPr>
                <w:lang w:val="zh-TW"/>
              </w:rPr>
              <w:t>安裝架設與授權管理系統程式開發。</w:t>
            </w:r>
          </w:p>
          <w:p w:rsidR="00F269CB" w:rsidRDefault="005968D1" w:rsidP="005968D1">
            <w:pPr>
              <w:tabs>
                <w:tab w:val="left" w:pos="2400"/>
              </w:tabs>
              <w:ind w:left="336" w:hangingChars="140" w:hanging="336"/>
            </w:pPr>
            <w:r>
              <w:rPr>
                <w:lang w:val="zh-TW"/>
              </w:rPr>
              <w:t>(</w:t>
            </w:r>
            <w:r>
              <w:rPr>
                <w:lang w:val="zh-TW"/>
              </w:rPr>
              <w:t>三</w:t>
            </w:r>
            <w:r>
              <w:rPr>
                <w:lang w:val="zh-TW"/>
              </w:rPr>
              <w:t>) 97.11~103.10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巨匠電腦股份有限公司</w:t>
            </w:r>
          </w:p>
          <w:p w:rsidR="00F269CB" w:rsidRDefault="005968D1" w:rsidP="005968D1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(1)</w:t>
            </w:r>
            <w:r>
              <w:rPr>
                <w:lang w:val="zh-TW"/>
              </w:rPr>
              <w:tab/>
              <w:t>100.05~103.10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台大、重慶分校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班主任</w:t>
            </w:r>
          </w:p>
          <w:p w:rsidR="00F269CB" w:rsidRDefault="005968D1" w:rsidP="005968D1">
            <w:pPr>
              <w:ind w:leftChars="260" w:left="864" w:hangingChars="100" w:hanging="240"/>
            </w:pPr>
            <w:r>
              <w:rPr>
                <w:lang w:val="zh-TW"/>
              </w:rPr>
              <w:lastRenderedPageBreak/>
              <w:t>．擔任電腦學習指導及分校員工訓練、督導有關業務內容。</w:t>
            </w:r>
          </w:p>
          <w:p w:rsidR="00F269CB" w:rsidRDefault="005968D1" w:rsidP="005968D1">
            <w:pPr>
              <w:tabs>
                <w:tab w:val="right" w:pos="720"/>
                <w:tab w:val="left" w:pos="768"/>
                <w:tab w:val="left" w:pos="2400"/>
                <w:tab w:val="left" w:pos="4320"/>
              </w:tabs>
              <w:ind w:left="4320" w:hangingChars="1800" w:hanging="4320"/>
            </w:pPr>
            <w:r>
              <w:rPr>
                <w:lang w:val="zh-TW"/>
              </w:rPr>
              <w:tab/>
              <w:t>(2)</w:t>
            </w:r>
            <w:r>
              <w:rPr>
                <w:lang w:val="zh-TW"/>
              </w:rPr>
              <w:tab/>
              <w:t>97.11~100.05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內湖、松山分校</w:t>
            </w:r>
            <w:r>
              <w:rPr>
                <w:lang w:val="zh-TW"/>
              </w:rPr>
              <w:tab/>
            </w:r>
            <w:r>
              <w:rPr>
                <w:lang w:val="zh-TW"/>
              </w:rPr>
              <w:t>課程規劃師</w:t>
            </w:r>
          </w:p>
          <w:p w:rsidR="00F269CB" w:rsidRDefault="005968D1" w:rsidP="005968D1">
            <w:pPr>
              <w:ind w:leftChars="260" w:left="864" w:hangingChars="100" w:hanging="240"/>
            </w:pPr>
            <w:r>
              <w:rPr>
                <w:lang w:val="zh-TW"/>
              </w:rPr>
              <w:t>．課程規劃師</w:t>
            </w:r>
            <w:r>
              <w:rPr>
                <w:lang w:val="zh-TW"/>
              </w:rPr>
              <w:t>,</w:t>
            </w:r>
            <w:r>
              <w:rPr>
                <w:lang w:val="zh-TW"/>
              </w:rPr>
              <w:t>協助學員詢問課程服務、課程銷售、安排規劃課程。</w:t>
            </w:r>
          </w:p>
        </w:tc>
      </w:tr>
    </w:tbl>
    <w:p w:rsidR="00B81E35" w:rsidRDefault="00B81E35">
      <w:pPr>
        <w:pStyle w:val="ac"/>
        <w:ind w:left="20"/>
      </w:pPr>
    </w:p>
    <w:sectPr w:rsidR="00B81E35" w:rsidSect="00B81E35">
      <w:headerReference w:type="default" r:id="rId7"/>
      <w:pgSz w:w="11907" w:h="16840" w:code="9"/>
      <w:pgMar w:top="1134" w:right="1134" w:bottom="851" w:left="1134" w:header="851" w:footer="567" w:gutter="0"/>
      <w:cols w:space="425"/>
      <w:docGrid w:linePitch="35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72A" w:rsidRDefault="001D672A">
      <w:r>
        <w:separator/>
      </w:r>
    </w:p>
  </w:endnote>
  <w:endnote w:type="continuationSeparator" w:id="0">
    <w:p w:rsidR="001D672A" w:rsidRDefault="001D6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72A" w:rsidRDefault="001D672A">
      <w:r>
        <w:separator/>
      </w:r>
    </w:p>
  </w:footnote>
  <w:footnote w:type="continuationSeparator" w:id="0">
    <w:p w:rsidR="001D672A" w:rsidRDefault="001D67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DB" w:rsidRDefault="00A20ADB">
    <w:pPr>
      <w:jc w:val="center"/>
      <w:rPr>
        <w:spacing w:val="120"/>
        <w:sz w:val="36"/>
      </w:rPr>
    </w:pPr>
    <w:r>
      <w:rPr>
        <w:rFonts w:hint="eastAsia"/>
        <w:spacing w:val="120"/>
        <w:sz w:val="36"/>
      </w:rPr>
      <w:t>人員履歷表</w:t>
    </w:r>
  </w:p>
  <w:p w:rsidR="00A20ADB" w:rsidRDefault="00A20ADB">
    <w:pPr>
      <w:jc w:val="right"/>
    </w:pPr>
    <w:r>
      <w:rPr>
        <w:rFonts w:hint="eastAsia"/>
      </w:rPr>
      <w:t>第</w:t>
    </w:r>
    <w:r w:rsidR="00F269CB">
      <w:rPr>
        <w:rStyle w:val="a7"/>
      </w:rPr>
      <w:fldChar w:fldCharType="begin"/>
    </w:r>
    <w:r>
      <w:rPr>
        <w:rStyle w:val="a7"/>
      </w:rPr>
      <w:instrText xml:space="preserve"> PAGE </w:instrText>
    </w:r>
    <w:r w:rsidR="00F269CB">
      <w:rPr>
        <w:rStyle w:val="a7"/>
      </w:rPr>
      <w:fldChar w:fldCharType="separate"/>
    </w:r>
    <w:r w:rsidR="005968D1">
      <w:rPr>
        <w:rStyle w:val="a7"/>
        <w:noProof/>
      </w:rPr>
      <w:t>1</w:t>
    </w:r>
    <w:r w:rsidR="00F269CB">
      <w:rPr>
        <w:rStyle w:val="a7"/>
      </w:rPr>
      <w:fldChar w:fldCharType="end"/>
    </w:r>
    <w:r>
      <w:rPr>
        <w:rFonts w:hint="eastAsia"/>
      </w:rPr>
      <w:t>頁共</w:t>
    </w:r>
    <w:r w:rsidR="00F269CB" w:rsidRPr="00CC7567">
      <w:rPr>
        <w:rStyle w:val="a7"/>
        <w:szCs w:val="24"/>
      </w:rPr>
      <w:fldChar w:fldCharType="begin"/>
    </w:r>
    <w:r w:rsidRPr="00CC7567">
      <w:rPr>
        <w:rStyle w:val="a7"/>
        <w:szCs w:val="24"/>
      </w:rPr>
      <w:instrText xml:space="preserve"> NUMPAGES </w:instrText>
    </w:r>
    <w:r w:rsidR="00F269CB" w:rsidRPr="00CC7567">
      <w:rPr>
        <w:rStyle w:val="a7"/>
        <w:szCs w:val="24"/>
      </w:rPr>
      <w:fldChar w:fldCharType="separate"/>
    </w:r>
    <w:r w:rsidR="005968D1">
      <w:rPr>
        <w:rStyle w:val="a7"/>
        <w:noProof/>
        <w:szCs w:val="24"/>
      </w:rPr>
      <w:t>2</w:t>
    </w:r>
    <w:r w:rsidR="00F269CB" w:rsidRPr="00CC7567">
      <w:rPr>
        <w:rStyle w:val="a7"/>
        <w:szCs w:val="24"/>
      </w:rPr>
      <w:fldChar w:fldCharType="end"/>
    </w:r>
    <w:r>
      <w:rPr>
        <w:rFonts w:hint="eastAsia"/>
      </w:rPr>
      <w:t>頁</w:t>
    </w:r>
  </w:p>
  <w:tbl>
    <w:tblPr>
      <w:tblStyle w:val="a8"/>
      <w:tblW w:w="9673" w:type="dxa"/>
      <w:tblInd w:w="-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/>
    </w:tblPr>
    <w:tblGrid>
      <w:gridCol w:w="4889"/>
      <w:gridCol w:w="4784"/>
    </w:tblGrid>
    <w:tr w:rsidR="00B81E35" w:rsidTr="00826B00">
      <w:tc>
        <w:tcPr>
          <w:tcW w:w="4889" w:type="dxa"/>
        </w:tcPr>
        <w:p w:rsidR="00B81E35" w:rsidRDefault="001008C3" w:rsidP="00AA0BB6">
          <w:r>
            <w:rPr>
              <w:rFonts w:hint="eastAsia"/>
            </w:rPr>
            <w:t>員工編號：</w:t>
          </w:r>
          <w:r w:rsidR="00AA0BB6">
            <w:t xml:space="preserve"> </w:t>
          </w:r>
          <w:r>
            <w:rPr>
              <w:lang w:val="zh-TW"/>
            </w:rPr>
            <w:t>7291</w:t>
          </w:r>
        </w:p>
      </w:tc>
      <w:tc>
        <w:tcPr>
          <w:tcW w:w="4784" w:type="dxa"/>
        </w:tcPr>
        <w:p w:rsidR="00B81E35" w:rsidRDefault="001008C3" w:rsidP="00BD5E5E">
          <w:pPr>
            <w:jc w:val="right"/>
          </w:pPr>
          <w:r>
            <w:rPr>
              <w:rFonts w:hint="eastAsia"/>
            </w:rPr>
            <w:t>製表日期：</w:t>
          </w:r>
          <w:r>
            <w:rPr>
              <w:lang w:val="zh-TW"/>
            </w:rPr>
            <w:t>2021.07.20</w:t>
          </w:r>
        </w:p>
      </w:tc>
    </w:tr>
  </w:tbl>
  <w:p w:rsidR="00A20ADB" w:rsidRDefault="00A20ADB">
    <w:pPr>
      <w:pStyle w:val="a5"/>
      <w:spacing w:line="20" w:lineRule="exact"/>
    </w:pPr>
    <w:bookmarkStart w:id="3" w:name="empno"/>
    <w:bookmarkEnd w:id="3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482"/>
  <w:doNotHyphenateCaps/>
  <w:drawingGridHorizontalSpacing w:val="120"/>
  <w:drawingGridVerticalSpacing w:val="353"/>
  <w:displayHorizontalDrawingGridEvery w:val="0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733638"/>
    <w:rsid w:val="00024E13"/>
    <w:rsid w:val="00044286"/>
    <w:rsid w:val="000E2B24"/>
    <w:rsid w:val="001008C3"/>
    <w:rsid w:val="0010287C"/>
    <w:rsid w:val="001B6C13"/>
    <w:rsid w:val="001D672A"/>
    <w:rsid w:val="001F4C9A"/>
    <w:rsid w:val="00204C2B"/>
    <w:rsid w:val="00210687"/>
    <w:rsid w:val="002A6E4F"/>
    <w:rsid w:val="002D360E"/>
    <w:rsid w:val="002D7D3E"/>
    <w:rsid w:val="002F4C56"/>
    <w:rsid w:val="002F506E"/>
    <w:rsid w:val="0033722C"/>
    <w:rsid w:val="00360712"/>
    <w:rsid w:val="003920B8"/>
    <w:rsid w:val="003D5943"/>
    <w:rsid w:val="004121CC"/>
    <w:rsid w:val="0044049F"/>
    <w:rsid w:val="00485650"/>
    <w:rsid w:val="004B78E5"/>
    <w:rsid w:val="004D4C59"/>
    <w:rsid w:val="004E1371"/>
    <w:rsid w:val="004E3C22"/>
    <w:rsid w:val="00500374"/>
    <w:rsid w:val="0052083C"/>
    <w:rsid w:val="0054246F"/>
    <w:rsid w:val="00565A26"/>
    <w:rsid w:val="0056680B"/>
    <w:rsid w:val="005839AC"/>
    <w:rsid w:val="005968D1"/>
    <w:rsid w:val="005F2040"/>
    <w:rsid w:val="005F3421"/>
    <w:rsid w:val="006258BA"/>
    <w:rsid w:val="00644402"/>
    <w:rsid w:val="0069000B"/>
    <w:rsid w:val="006A4612"/>
    <w:rsid w:val="006B10F2"/>
    <w:rsid w:val="006C197D"/>
    <w:rsid w:val="006D6E90"/>
    <w:rsid w:val="006F49D0"/>
    <w:rsid w:val="00733638"/>
    <w:rsid w:val="00765696"/>
    <w:rsid w:val="00782A9A"/>
    <w:rsid w:val="007938AF"/>
    <w:rsid w:val="007B5AB6"/>
    <w:rsid w:val="007C38EE"/>
    <w:rsid w:val="00826B00"/>
    <w:rsid w:val="00840DB5"/>
    <w:rsid w:val="008B2024"/>
    <w:rsid w:val="008C79C7"/>
    <w:rsid w:val="00922D3E"/>
    <w:rsid w:val="009D1CC1"/>
    <w:rsid w:val="00A10064"/>
    <w:rsid w:val="00A20ADB"/>
    <w:rsid w:val="00A30167"/>
    <w:rsid w:val="00A34BED"/>
    <w:rsid w:val="00A447F0"/>
    <w:rsid w:val="00A57E18"/>
    <w:rsid w:val="00AA0BB6"/>
    <w:rsid w:val="00AA701F"/>
    <w:rsid w:val="00AB3BDF"/>
    <w:rsid w:val="00AD5A9B"/>
    <w:rsid w:val="00AE1541"/>
    <w:rsid w:val="00B46FE4"/>
    <w:rsid w:val="00B61DF0"/>
    <w:rsid w:val="00B81E35"/>
    <w:rsid w:val="00BA172C"/>
    <w:rsid w:val="00BA66B4"/>
    <w:rsid w:val="00BC7923"/>
    <w:rsid w:val="00BD5E5E"/>
    <w:rsid w:val="00C2508D"/>
    <w:rsid w:val="00CC358C"/>
    <w:rsid w:val="00CC7567"/>
    <w:rsid w:val="00D24862"/>
    <w:rsid w:val="00D36BB0"/>
    <w:rsid w:val="00E2152B"/>
    <w:rsid w:val="00E22EA7"/>
    <w:rsid w:val="00EB60FA"/>
    <w:rsid w:val="00F269CB"/>
    <w:rsid w:val="00F4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Serif" w:eastAsia="新細明體" w:hAnsi="MS Serif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360E"/>
    <w:pPr>
      <w:widowControl w:val="0"/>
      <w:kinsoku w:val="0"/>
      <w:overflowPunct w:val="0"/>
      <w:autoSpaceDE w:val="0"/>
      <w:autoSpaceDN w:val="0"/>
      <w:adjustRightInd w:val="0"/>
      <w:snapToGrid w:val="0"/>
      <w:spacing w:line="288" w:lineRule="auto"/>
      <w:textAlignment w:val="baseline"/>
    </w:pPr>
    <w:rPr>
      <w:rFonts w:ascii="Times New Roman" w:eastAsia="標楷體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下標"/>
    <w:basedOn w:val="a0"/>
    <w:rsid w:val="002D360E"/>
    <w:rPr>
      <w:i/>
      <w:position w:val="-4"/>
      <w:sz w:val="14"/>
      <w:vertAlign w:val="baseline"/>
    </w:rPr>
  </w:style>
  <w:style w:type="character" w:customStyle="1" w:styleId="a4">
    <w:name w:val="上標"/>
    <w:basedOn w:val="a0"/>
    <w:rsid w:val="002D360E"/>
    <w:rPr>
      <w:i/>
      <w:position w:val="4"/>
      <w:sz w:val="14"/>
      <w:vertAlign w:val="baseline"/>
    </w:rPr>
  </w:style>
  <w:style w:type="paragraph" w:styleId="a5">
    <w:name w:val="header"/>
    <w:basedOn w:val="a"/>
    <w:rsid w:val="002D360E"/>
    <w:pPr>
      <w:tabs>
        <w:tab w:val="center" w:pos="4153"/>
        <w:tab w:val="right" w:pos="9060"/>
      </w:tabs>
      <w:spacing w:line="240" w:lineRule="auto"/>
    </w:pPr>
    <w:rPr>
      <w:sz w:val="28"/>
    </w:rPr>
  </w:style>
  <w:style w:type="paragraph" w:styleId="a6">
    <w:name w:val="footer"/>
    <w:basedOn w:val="a"/>
    <w:rsid w:val="002D360E"/>
    <w:pPr>
      <w:tabs>
        <w:tab w:val="center" w:pos="4153"/>
        <w:tab w:val="right" w:pos="8306"/>
      </w:tabs>
    </w:pPr>
    <w:rPr>
      <w:sz w:val="20"/>
    </w:rPr>
  </w:style>
  <w:style w:type="character" w:styleId="a7">
    <w:name w:val="page number"/>
    <w:basedOn w:val="a0"/>
    <w:rsid w:val="002D360E"/>
  </w:style>
  <w:style w:type="table" w:styleId="a8">
    <w:name w:val="Table Grid"/>
    <w:basedOn w:val="a1"/>
    <w:rsid w:val="00A10064"/>
    <w:pPr>
      <w:widowControl w:val="0"/>
      <w:kinsoku w:val="0"/>
      <w:overflowPunct w:val="0"/>
      <w:autoSpaceDE w:val="0"/>
      <w:autoSpaceDN w:val="0"/>
      <w:adjustRightInd w:val="0"/>
      <w:snapToGrid w:val="0"/>
      <w:spacing w:line="288" w:lineRule="auto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條列"/>
    <w:basedOn w:val="a"/>
    <w:rsid w:val="002D360E"/>
    <w:pPr>
      <w:ind w:left="340" w:hanging="340"/>
    </w:pPr>
  </w:style>
  <w:style w:type="paragraph" w:customStyle="1" w:styleId="aa">
    <w:name w:val="大條列"/>
    <w:basedOn w:val="a9"/>
    <w:rsid w:val="002D360E"/>
    <w:pPr>
      <w:tabs>
        <w:tab w:val="left" w:pos="2268"/>
      </w:tabs>
      <w:ind w:left="0" w:firstLine="0"/>
      <w:jc w:val="both"/>
    </w:pPr>
  </w:style>
  <w:style w:type="paragraph" w:customStyle="1" w:styleId="ab">
    <w:name w:val="次條列"/>
    <w:basedOn w:val="aa"/>
    <w:rsid w:val="002D360E"/>
    <w:pPr>
      <w:tabs>
        <w:tab w:val="left" w:pos="992"/>
        <w:tab w:val="left" w:pos="5152"/>
      </w:tabs>
      <w:ind w:left="2512" w:hanging="1939"/>
    </w:pPr>
  </w:style>
  <w:style w:type="paragraph" w:customStyle="1" w:styleId="ac">
    <w:name w:val="次條列項目"/>
    <w:basedOn w:val="ab"/>
    <w:rsid w:val="002D360E"/>
    <w:pPr>
      <w:tabs>
        <w:tab w:val="clear" w:pos="992"/>
        <w:tab w:val="clear" w:pos="2268"/>
        <w:tab w:val="clear" w:pos="5152"/>
      </w:tabs>
      <w:ind w:left="680" w:firstLine="0"/>
    </w:pPr>
  </w:style>
  <w:style w:type="paragraph" w:customStyle="1" w:styleId="ad">
    <w:name w:val="大條例項目"/>
    <w:basedOn w:val="aa"/>
    <w:rsid w:val="002D360E"/>
    <w:pPr>
      <w:ind w:hanging="20"/>
    </w:pPr>
  </w:style>
  <w:style w:type="paragraph" w:customStyle="1" w:styleId="1-9">
    <w:name w:val="條列1-9"/>
    <w:basedOn w:val="a9"/>
    <w:rsid w:val="002D360E"/>
    <w:pPr>
      <w:ind w:left="227" w:hanging="227"/>
    </w:pPr>
  </w:style>
  <w:style w:type="paragraph" w:customStyle="1" w:styleId="10">
    <w:name w:val="條列10"/>
    <w:basedOn w:val="a9"/>
    <w:rsid w:val="002D360E"/>
  </w:style>
  <w:style w:type="paragraph" w:customStyle="1" w:styleId="ae">
    <w:name w:val="條列齊頭"/>
    <w:basedOn w:val="a9"/>
    <w:rsid w:val="002D360E"/>
    <w:pPr>
      <w:ind w:left="0" w:firstLine="0"/>
    </w:pPr>
  </w:style>
  <w:style w:type="paragraph" w:customStyle="1" w:styleId="1-90">
    <w:name w:val="次條列1-9"/>
    <w:basedOn w:val="ab"/>
    <w:rsid w:val="002D360E"/>
    <w:pPr>
      <w:tabs>
        <w:tab w:val="clear" w:pos="992"/>
        <w:tab w:val="clear" w:pos="5152"/>
        <w:tab w:val="left" w:pos="794"/>
        <w:tab w:val="left" w:pos="5103"/>
      </w:tabs>
      <w:ind w:left="2268" w:hanging="1814"/>
    </w:pPr>
  </w:style>
  <w:style w:type="paragraph" w:customStyle="1" w:styleId="100">
    <w:name w:val="次條列10"/>
    <w:basedOn w:val="1-90"/>
    <w:rsid w:val="002D360E"/>
    <w:pPr>
      <w:tabs>
        <w:tab w:val="clear" w:pos="794"/>
        <w:tab w:val="left" w:pos="907"/>
      </w:tabs>
    </w:pPr>
  </w:style>
  <w:style w:type="paragraph" w:customStyle="1" w:styleId="1-91">
    <w:name w:val="次條列項目1-9"/>
    <w:basedOn w:val="ac"/>
    <w:rsid w:val="002D360E"/>
    <w:pPr>
      <w:ind w:left="1078" w:hanging="284"/>
    </w:pPr>
  </w:style>
  <w:style w:type="paragraph" w:customStyle="1" w:styleId="101">
    <w:name w:val="次條列項目10"/>
    <w:basedOn w:val="1-91"/>
    <w:rsid w:val="002D360E"/>
    <w:pPr>
      <w:ind w:left="1191"/>
    </w:pPr>
  </w:style>
  <w:style w:type="paragraph" w:styleId="af">
    <w:name w:val="Balloon Text"/>
    <w:basedOn w:val="a"/>
    <w:link w:val="af0"/>
    <w:rsid w:val="005968D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5968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pJob\CareerWord\Doc\CareerP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CareerP1.dot</Template>
  <TotalTime>1</TotalTime>
  <Pages>2</Pages>
  <Words>478</Words>
  <Characters>405</Characters>
  <Application>Microsoft Office Word</Application>
  <DocSecurity>0</DocSecurity>
  <Lines>3</Lines>
  <Paragraphs>1</Paragraphs>
  <ScaleCrop>false</ScaleCrop>
  <Company>中興工程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員工編號：_</dc:title>
  <dc:creator>SECLTD</dc:creator>
  <cp:lastModifiedBy>4329</cp:lastModifiedBy>
  <cp:revision>2</cp:revision>
  <cp:lastPrinted>2021-07-20T08:42:00Z</cp:lastPrinted>
  <dcterms:created xsi:type="dcterms:W3CDTF">2021-07-20T08:43:00Z</dcterms:created>
  <dcterms:modified xsi:type="dcterms:W3CDTF">2021-07-20T08:43:00Z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pno">
    <vt:lpwstr>Empno</vt:lpwstr>
  </property>
  <property fmtid="{D5CDD505-2E9C-101B-9397-08002B2CF9AE}" pid="3" name="Empname">
    <vt:lpwstr>Empname</vt:lpwstr>
  </property>
</Properties>
</file>